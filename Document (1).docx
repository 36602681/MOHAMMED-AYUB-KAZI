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3797788"/>
        <w:placeholder>
          <w:docPart w:val="D79D27BC0CDA8A499ABB3F09E5BBAAA6"/>
        </w:placeholder>
        <w:temporary/>
        <w:showingPlcHdr/>
        <w15:appearance w15:val="hidden"/>
      </w:sdtPr>
      <w:sdtEndPr/>
      <w:sdtContent>
        <w:p w14:paraId="6AB40F54" w14:textId="77777777" w:rsidR="00542148" w:rsidRDefault="0071608A">
          <w:pPr>
            <w:pStyle w:val="Heading1"/>
          </w:pPr>
          <w:r>
            <w:t>Make a List…</w:t>
          </w:r>
        </w:p>
      </w:sdtContent>
    </w:sdt>
    <w:sdt>
      <w:sdtPr>
        <w:id w:val="-1495797342"/>
        <w:placeholder>
          <w:docPart w:val="6B467147D70E914A8F08E782E71EB9EB"/>
        </w:placeholder>
        <w:temporary/>
        <w:showingPlcHdr/>
        <w15:appearance w15:val="hidden"/>
      </w:sdtPr>
      <w:sdtEndPr/>
      <w:sdtContent>
        <w:p w14:paraId="18BCF8C9" w14:textId="77777777" w:rsidR="00542148" w:rsidRDefault="0071608A">
          <w:pPr>
            <w:pStyle w:val="ListNumber"/>
          </w:pPr>
          <w:r>
            <w:t>To write your list, just tap here and start typing.</w:t>
          </w:r>
        </w:p>
        <w:p w14:paraId="24A106BF" w14:textId="77777777" w:rsidR="00542148" w:rsidRDefault="0071608A">
          <w:pPr>
            <w:pStyle w:val="ListNumber"/>
          </w:pPr>
          <w:r>
            <w:t>Or, easily create a digital notebook for lists and all your notes that automatically syncs across your devices, using the free OneNote app.</w:t>
          </w:r>
        </w:p>
      </w:sdtContent>
    </w:sdt>
    <w:p w14:paraId="508C8B0D" w14:textId="77777777" w:rsidR="00542148" w:rsidRDefault="0071608A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542148">
      <w:footerReference w:type="default" r:id="rId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1FAB" w14:textId="77777777" w:rsidR="0071608A" w:rsidRDefault="0071608A">
      <w:pPr>
        <w:spacing w:after="0" w:line="240" w:lineRule="auto"/>
      </w:pPr>
      <w:r>
        <w:separator/>
      </w:r>
    </w:p>
    <w:p w14:paraId="1F80D4CA" w14:textId="77777777" w:rsidR="0071608A" w:rsidRDefault="0071608A"/>
    <w:p w14:paraId="2C7011FD" w14:textId="77777777" w:rsidR="0071608A" w:rsidRDefault="0071608A"/>
  </w:endnote>
  <w:endnote w:type="continuationSeparator" w:id="0">
    <w:p w14:paraId="552526C6" w14:textId="77777777" w:rsidR="0071608A" w:rsidRDefault="0071608A">
      <w:pPr>
        <w:spacing w:after="0" w:line="240" w:lineRule="auto"/>
      </w:pPr>
      <w:r>
        <w:continuationSeparator/>
      </w:r>
    </w:p>
    <w:p w14:paraId="0D4D6515" w14:textId="77777777" w:rsidR="0071608A" w:rsidRDefault="0071608A"/>
    <w:p w14:paraId="6D2B805D" w14:textId="77777777" w:rsidR="0071608A" w:rsidRDefault="00716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1489" w14:textId="77777777" w:rsidR="00542148" w:rsidRDefault="007160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EEA9" w14:textId="77777777" w:rsidR="0071608A" w:rsidRDefault="0071608A">
      <w:pPr>
        <w:spacing w:after="0" w:line="240" w:lineRule="auto"/>
      </w:pPr>
      <w:r>
        <w:separator/>
      </w:r>
    </w:p>
    <w:p w14:paraId="4FE2C0FB" w14:textId="77777777" w:rsidR="0071608A" w:rsidRDefault="0071608A"/>
    <w:p w14:paraId="49123320" w14:textId="77777777" w:rsidR="0071608A" w:rsidRDefault="0071608A"/>
  </w:footnote>
  <w:footnote w:type="continuationSeparator" w:id="0">
    <w:p w14:paraId="6CEDAC45" w14:textId="77777777" w:rsidR="0071608A" w:rsidRDefault="0071608A">
      <w:pPr>
        <w:spacing w:after="0" w:line="240" w:lineRule="auto"/>
      </w:pPr>
      <w:r>
        <w:continuationSeparator/>
      </w:r>
    </w:p>
    <w:p w14:paraId="74F6B42C" w14:textId="77777777" w:rsidR="0071608A" w:rsidRDefault="0071608A"/>
    <w:p w14:paraId="376AE569" w14:textId="77777777" w:rsidR="0071608A" w:rsidRDefault="007160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7"/>
    <w:rsid w:val="00542148"/>
    <w:rsid w:val="0071608A"/>
    <w:rsid w:val="00E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D1541"/>
  <w15:chartTrackingRefBased/>
  <w15:docId w15:val="{D045B7EA-A9ED-4F43-813B-8C13C37F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2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4126322-24E7-FE49-9F8E-9440C2F909F3%7dtf5000204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9D27BC0CDA8A499ABB3F09E5BBA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0ABB-C1B3-8844-B56C-58BCA71A6E51}"/>
      </w:docPartPr>
      <w:docPartBody>
        <w:p w:rsidR="00000000" w:rsidRDefault="00E7435C">
          <w:pPr>
            <w:pStyle w:val="D79D27BC0CDA8A499ABB3F09E5BBAAA6"/>
          </w:pPr>
          <w:r>
            <w:t>Make a List…</w:t>
          </w:r>
        </w:p>
      </w:docPartBody>
    </w:docPart>
    <w:docPart>
      <w:docPartPr>
        <w:name w:val="6B467147D70E914A8F08E782E71E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CA3D7-A5DC-EE46-A769-A31723E8BF82}"/>
      </w:docPartPr>
      <w:docPartBody>
        <w:p w:rsidR="008A3FE3" w:rsidRDefault="00E7435C">
          <w:pPr>
            <w:pStyle w:val="ListNumber"/>
          </w:pPr>
          <w:r>
            <w:t>To write your list, just tap here and start typing.</w:t>
          </w:r>
        </w:p>
        <w:p w:rsidR="00000000" w:rsidRDefault="00E7435C">
          <w:pPr>
            <w:pStyle w:val="6B467147D70E914A8F08E782E71EB9EB"/>
          </w:pPr>
          <w:r>
            <w:t>Or, easily create a digital notebook for lists and all your notes that automatically syncs across your devices, us</w:t>
          </w:r>
          <w:bookmarkStart w:id="0" w:name="_GoBack"/>
          <w:bookmarkEnd w:id="0"/>
          <w:r>
            <w:t>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5C"/>
    <w:rsid w:val="00E7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D27BC0CDA8A499ABB3F09E5BBAAA6">
    <w:name w:val="D79D27BC0CDA8A499ABB3F09E5BBAAA6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ja-JP"/>
    </w:rPr>
  </w:style>
  <w:style w:type="paragraph" w:customStyle="1" w:styleId="6B467147D70E914A8F08E782E71EB9EB">
    <w:name w:val="6B467147D70E914A8F08E782E71EB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{74126322-24E7-FE49-9F8E-9440C2F909F3}tf50002046.dotx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AYUB KAZI</dc:creator>
  <cp:keywords/>
  <dc:description/>
  <cp:lastModifiedBy>MOHAMMED AYUB KAZI</cp:lastModifiedBy>
  <cp:revision>2</cp:revision>
  <dcterms:created xsi:type="dcterms:W3CDTF">2022-04-01T17:32:00Z</dcterms:created>
  <dcterms:modified xsi:type="dcterms:W3CDTF">2022-04-01T17:32:00Z</dcterms:modified>
</cp:coreProperties>
</file>